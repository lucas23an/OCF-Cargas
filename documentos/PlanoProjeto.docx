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B5E11" w14:textId="7E34B540" w:rsidR="00617192" w:rsidRPr="001D2896" w:rsidRDefault="0049540C">
      <w:pPr>
        <w:pStyle w:val="Title"/>
      </w:pPr>
      <w:r>
        <w:t>OCF Cargas</w:t>
      </w:r>
    </w:p>
    <w:p w14:paraId="22046E0C" w14:textId="77777777" w:rsidR="00617192" w:rsidRPr="001D2896" w:rsidRDefault="00265E4C">
      <w:pPr>
        <w:pStyle w:val="Title"/>
      </w:pPr>
      <w:r w:rsidRPr="001D2896">
        <w:t>Plano de Projeto</w:t>
      </w:r>
    </w:p>
    <w:p w14:paraId="1EFE7ADC" w14:textId="77777777" w:rsidR="00CF3857" w:rsidRPr="001D2896" w:rsidRDefault="00CF3857" w:rsidP="00CF3857"/>
    <w:p w14:paraId="23BBFBC0" w14:textId="77777777" w:rsidR="001D2896" w:rsidRPr="001D2896" w:rsidRDefault="00480863" w:rsidP="001D2896">
      <w:pPr>
        <w:pStyle w:val="Heading1"/>
      </w:pPr>
      <w:bookmarkStart w:id="0" w:name="_Toc447095880"/>
      <w:bookmarkStart w:id="1" w:name="_Toc456598586"/>
      <w:bookmarkStart w:id="2" w:name="_Toc456600917"/>
      <w:r w:rsidRPr="001D2896">
        <w:t>Introdução</w:t>
      </w:r>
    </w:p>
    <w:p w14:paraId="7DB5C691" w14:textId="1BA9256E" w:rsidR="00562A49" w:rsidRPr="005D154A" w:rsidRDefault="001D2896" w:rsidP="00AA051B">
      <w:pPr>
        <w:spacing w:line="360" w:lineRule="auto"/>
        <w:ind w:firstLine="360"/>
        <w:jc w:val="both"/>
        <w:rPr>
          <w:color w:val="000000"/>
          <w:szCs w:val="24"/>
        </w:rPr>
      </w:pPr>
      <w:r w:rsidRPr="001D2896">
        <w:t>O presente document</w:t>
      </w:r>
      <w:r>
        <w:t>o tem como objetivo descrever</w:t>
      </w:r>
      <w:r w:rsidR="0049540C">
        <w:t xml:space="preserve"> o plano de projeto do projeto OCF Cargas</w:t>
      </w:r>
      <w:r>
        <w:t>, para a disciplina de Prática em Fábrica de Software I. Este sistema</w:t>
      </w:r>
      <w:r w:rsidR="00562A49">
        <w:rPr>
          <w:color w:val="000000"/>
          <w:szCs w:val="24"/>
        </w:rPr>
        <w:t xml:space="preserve"> </w:t>
      </w:r>
      <w:r w:rsidR="00562A49" w:rsidRPr="005D154A">
        <w:rPr>
          <w:color w:val="000000"/>
          <w:szCs w:val="24"/>
        </w:rPr>
        <w:t xml:space="preserve">tem como finalidade </w:t>
      </w:r>
      <w:r w:rsidR="0049540C">
        <w:rPr>
          <w:color w:val="000000"/>
          <w:szCs w:val="24"/>
        </w:rPr>
        <w:t>ser utilizado para cotação e remessa de fretes, para a área de logística em todo Brasil. Com o possiblidade de cadastro de empresas para fazerem novas remessas, cadastro de transportadores para enviar lances de cotação.</w:t>
      </w:r>
    </w:p>
    <w:p w14:paraId="418FB65E" w14:textId="77777777" w:rsidR="001D2896" w:rsidRPr="001D2896" w:rsidRDefault="001D2896" w:rsidP="001D2896"/>
    <w:p w14:paraId="4153FA35" w14:textId="77777777" w:rsidR="001D2896" w:rsidRPr="001D2896" w:rsidRDefault="001D2896" w:rsidP="001D2896"/>
    <w:p w14:paraId="4DB296B9" w14:textId="77777777" w:rsidR="00617192" w:rsidRPr="001D2896" w:rsidRDefault="00EE2FB8" w:rsidP="00466E89">
      <w:pPr>
        <w:pStyle w:val="Heading1"/>
      </w:pPr>
      <w:r w:rsidRPr="001D2896">
        <w:t>Organização do projeto</w:t>
      </w:r>
    </w:p>
    <w:p w14:paraId="574D1E62" w14:textId="77777777" w:rsidR="00617192" w:rsidRPr="001D2896" w:rsidRDefault="00617192" w:rsidP="00EF0522">
      <w:pPr>
        <w:pStyle w:val="InfoBlue"/>
      </w:pPr>
    </w:p>
    <w:tbl>
      <w:tblPr>
        <w:tblW w:w="8436" w:type="dxa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7"/>
        <w:gridCol w:w="1695"/>
        <w:gridCol w:w="1806"/>
        <w:gridCol w:w="3018"/>
      </w:tblGrid>
      <w:tr w:rsidR="00FD366D" w:rsidRPr="001D2896" w14:paraId="417C1276" w14:textId="77777777" w:rsidTr="00FD366D">
        <w:tc>
          <w:tcPr>
            <w:tcW w:w="1917" w:type="dxa"/>
            <w:shd w:val="clear" w:color="auto" w:fill="E6E6E6"/>
          </w:tcPr>
          <w:p w14:paraId="44937403" w14:textId="77777777"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Membro do time</w:t>
            </w:r>
          </w:p>
        </w:tc>
        <w:tc>
          <w:tcPr>
            <w:tcW w:w="1695" w:type="dxa"/>
            <w:shd w:val="clear" w:color="auto" w:fill="E6E6E6"/>
          </w:tcPr>
          <w:p w14:paraId="67D66BD5" w14:textId="77777777"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Scrum Master</w:t>
            </w:r>
          </w:p>
        </w:tc>
        <w:tc>
          <w:tcPr>
            <w:tcW w:w="1806" w:type="dxa"/>
            <w:shd w:val="clear" w:color="auto" w:fill="E6E6E6"/>
          </w:tcPr>
          <w:p w14:paraId="27F3B4EE" w14:textId="77777777"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Product Owner</w:t>
            </w:r>
          </w:p>
        </w:tc>
        <w:tc>
          <w:tcPr>
            <w:tcW w:w="3018" w:type="dxa"/>
            <w:shd w:val="clear" w:color="auto" w:fill="E6E6E6"/>
          </w:tcPr>
          <w:p w14:paraId="4B70CD2D" w14:textId="77777777"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Equipe de desenvolvimento</w:t>
            </w:r>
          </w:p>
        </w:tc>
      </w:tr>
      <w:tr w:rsidR="00FD366D" w:rsidRPr="001D2896" w14:paraId="47446FB9" w14:textId="77777777" w:rsidTr="00FD366D">
        <w:tc>
          <w:tcPr>
            <w:tcW w:w="1917" w:type="dxa"/>
          </w:tcPr>
          <w:p w14:paraId="4FDD0DE9" w14:textId="281C9007" w:rsidR="00FD366D" w:rsidRPr="001D2896" w:rsidRDefault="004B5FB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Braga</w:t>
            </w:r>
          </w:p>
        </w:tc>
        <w:tc>
          <w:tcPr>
            <w:tcW w:w="1695" w:type="dxa"/>
          </w:tcPr>
          <w:p w14:paraId="6E6B83B3" w14:textId="3734E23D" w:rsidR="00FD366D" w:rsidRPr="001D2896" w:rsidRDefault="004B5FB0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6" w:type="dxa"/>
          </w:tcPr>
          <w:p w14:paraId="2DA864FC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14:paraId="3036F43C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FD366D" w:rsidRPr="001D2896" w14:paraId="16D490C9" w14:textId="77777777" w:rsidTr="00FD366D">
        <w:tc>
          <w:tcPr>
            <w:tcW w:w="1917" w:type="dxa"/>
          </w:tcPr>
          <w:p w14:paraId="277EE274" w14:textId="6ACE1C01" w:rsidR="00FD366D" w:rsidRPr="001D2896" w:rsidRDefault="004B5FB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Pedatela</w:t>
            </w:r>
          </w:p>
        </w:tc>
        <w:tc>
          <w:tcPr>
            <w:tcW w:w="1695" w:type="dxa"/>
          </w:tcPr>
          <w:p w14:paraId="49C2323D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14:paraId="3A0E2D8B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14:paraId="4CF6101A" w14:textId="02D80F89" w:rsidR="00FD366D" w:rsidRPr="001D2896" w:rsidRDefault="004B5FB0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D366D" w:rsidRPr="001D2896" w14:paraId="1C3FDB9C" w14:textId="77777777" w:rsidTr="00FD366D">
        <w:tc>
          <w:tcPr>
            <w:tcW w:w="1917" w:type="dxa"/>
          </w:tcPr>
          <w:p w14:paraId="73C3329A" w14:textId="00154CCD" w:rsidR="00FD366D" w:rsidRPr="001D2896" w:rsidRDefault="004B5FB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Cesar</w:t>
            </w:r>
          </w:p>
        </w:tc>
        <w:tc>
          <w:tcPr>
            <w:tcW w:w="1695" w:type="dxa"/>
          </w:tcPr>
          <w:p w14:paraId="22793801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14:paraId="1F665429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14:paraId="33B75B8C" w14:textId="35D8B849" w:rsidR="00FD366D" w:rsidRPr="001D2896" w:rsidRDefault="004B5FB0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D366D" w:rsidRPr="001D2896" w14:paraId="1B3EFBE7" w14:textId="77777777" w:rsidTr="00FD366D">
        <w:tc>
          <w:tcPr>
            <w:tcW w:w="1917" w:type="dxa"/>
          </w:tcPr>
          <w:p w14:paraId="58D8A9AA" w14:textId="4C300075" w:rsidR="00FD366D" w:rsidRPr="001D2896" w:rsidRDefault="004B5FB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Saulo Fernandes</w:t>
            </w:r>
          </w:p>
        </w:tc>
        <w:tc>
          <w:tcPr>
            <w:tcW w:w="1695" w:type="dxa"/>
          </w:tcPr>
          <w:p w14:paraId="0AF1CF3B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14:paraId="79A7B032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14:paraId="311F5CFC" w14:textId="5622A73B" w:rsidR="00FD366D" w:rsidRPr="001D2896" w:rsidRDefault="004B5FB0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D366D" w:rsidRPr="001D2896" w14:paraId="7DFF4E7F" w14:textId="77777777" w:rsidTr="00FD366D">
        <w:tc>
          <w:tcPr>
            <w:tcW w:w="1917" w:type="dxa"/>
          </w:tcPr>
          <w:p w14:paraId="5A5283EA" w14:textId="688E53E2" w:rsidR="00FD366D" w:rsidRPr="001D2896" w:rsidRDefault="004B5FB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 Depaci</w:t>
            </w:r>
          </w:p>
        </w:tc>
        <w:tc>
          <w:tcPr>
            <w:tcW w:w="1695" w:type="dxa"/>
          </w:tcPr>
          <w:p w14:paraId="2A9B8E49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14:paraId="2CAE5E0A" w14:textId="7ADB4E4C" w:rsidR="00FD366D" w:rsidRPr="001D2896" w:rsidRDefault="004B5FB0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018" w:type="dxa"/>
          </w:tcPr>
          <w:p w14:paraId="385A5F1B" w14:textId="0A7663B2" w:rsidR="00FD366D" w:rsidRPr="001D2896" w:rsidRDefault="004B5FB0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24DD55D6" w14:textId="77777777" w:rsidR="00617192" w:rsidRDefault="00C577F0" w:rsidP="00AE6F81">
      <w:pPr>
        <w:pStyle w:val="Heading1"/>
        <w:spacing w:before="240"/>
      </w:pPr>
      <w:bookmarkStart w:id="3" w:name="_Toc524312847"/>
      <w:bookmarkStart w:id="4" w:name="_Toc20734070"/>
      <w:r>
        <w:t>Processo e medidas de desenvolvimento</w:t>
      </w:r>
    </w:p>
    <w:p w14:paraId="5A32AF82" w14:textId="77777777" w:rsidR="001E25E6" w:rsidRPr="001E25E6" w:rsidRDefault="001E25E6" w:rsidP="00AA051B">
      <w:pPr>
        <w:ind w:firstLine="360"/>
      </w:pPr>
    </w:p>
    <w:bookmarkEnd w:id="3"/>
    <w:bookmarkEnd w:id="4"/>
    <w:p w14:paraId="6583F3FA" w14:textId="77777777" w:rsidR="00617192" w:rsidRPr="001D2896" w:rsidRDefault="00352566" w:rsidP="00466E89">
      <w:pPr>
        <w:pStyle w:val="Heading1"/>
      </w:pPr>
      <w:r>
        <w:t>Marcos do projeto e objetivos</w:t>
      </w:r>
    </w:p>
    <w:bookmarkEnd w:id="0"/>
    <w:bookmarkEnd w:id="1"/>
    <w:bookmarkEnd w:id="2"/>
    <w:p w14:paraId="1233B14A" w14:textId="77777777" w:rsidR="00617192" w:rsidRPr="001D2896" w:rsidRDefault="00617192"/>
    <w:p w14:paraId="642513D6" w14:textId="77777777" w:rsidR="00B42205" w:rsidRDefault="00B4220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0"/>
        <w:gridCol w:w="494"/>
        <w:gridCol w:w="4613"/>
        <w:gridCol w:w="1372"/>
        <w:gridCol w:w="1616"/>
      </w:tblGrid>
      <w:tr w:rsidR="007C7540" w:rsidRPr="00863862" w14:paraId="7702695F" w14:textId="77777777" w:rsidTr="007C7540">
        <w:trPr>
          <w:cantSplit/>
          <w:trHeight w:val="1134"/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D76DC2B" w14:textId="77777777" w:rsidR="007C7540" w:rsidRPr="00402B3F" w:rsidRDefault="007C7540" w:rsidP="00DD3824">
            <w:pPr>
              <w:jc w:val="center"/>
              <w:rPr>
                <w:b/>
                <w:bCs/>
              </w:rPr>
            </w:pPr>
            <w:r w:rsidRPr="00402B3F">
              <w:rPr>
                <w:b/>
                <w:bCs/>
              </w:rPr>
              <w:t>Fase</w:t>
            </w:r>
          </w:p>
        </w:tc>
        <w:tc>
          <w:tcPr>
            <w:tcW w:w="494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center"/>
          </w:tcPr>
          <w:p w14:paraId="53E95F3F" w14:textId="77777777" w:rsidR="007C7540" w:rsidRPr="00402B3F" w:rsidRDefault="007C7540" w:rsidP="00DD3824">
            <w:pPr>
              <w:ind w:left="113" w:right="113"/>
              <w:jc w:val="center"/>
              <w:rPr>
                <w:b/>
                <w:bCs/>
              </w:rPr>
            </w:pPr>
            <w:r w:rsidRPr="00402B3F">
              <w:rPr>
                <w:b/>
                <w:bCs/>
              </w:rPr>
              <w:t>Iteração</w:t>
            </w:r>
          </w:p>
        </w:tc>
        <w:tc>
          <w:tcPr>
            <w:tcW w:w="46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F7D704" w14:textId="77777777" w:rsidR="007C7540" w:rsidRPr="00402B3F" w:rsidRDefault="007C7540" w:rsidP="00DD38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Objetivos por Sprint</w:t>
            </w:r>
          </w:p>
        </w:tc>
        <w:tc>
          <w:tcPr>
            <w:tcW w:w="13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009A34" w14:textId="77777777" w:rsidR="007C7540" w:rsidRPr="00402B3F" w:rsidRDefault="007C7540" w:rsidP="00DD3824">
            <w:pPr>
              <w:jc w:val="center"/>
              <w:rPr>
                <w:b/>
                <w:bCs/>
              </w:rPr>
            </w:pPr>
            <w:r w:rsidRPr="007C7540">
              <w:rPr>
                <w:b/>
                <w:bCs/>
              </w:rPr>
              <w:t>Prevista para início ou marco</w:t>
            </w:r>
          </w:p>
        </w:tc>
        <w:tc>
          <w:tcPr>
            <w:tcW w:w="16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28B05C" w14:textId="6173C2D4" w:rsidR="007C7540" w:rsidRPr="00223F52" w:rsidRDefault="00223F52" w:rsidP="00DD3824">
            <w:pPr>
              <w:jc w:val="center"/>
              <w:rPr>
                <w:b/>
                <w:bCs/>
                <w:u w:val="single"/>
              </w:rPr>
            </w:pPr>
            <w:r w:rsidRPr="00402B3F">
              <w:rPr>
                <w:b/>
                <w:bCs/>
              </w:rPr>
              <w:t>Estimativa (</w:t>
            </w:r>
            <w:r w:rsidR="007C7540" w:rsidRPr="00402B3F">
              <w:rPr>
                <w:b/>
                <w:bCs/>
              </w:rPr>
              <w:t>dias)</w:t>
            </w:r>
          </w:p>
        </w:tc>
      </w:tr>
      <w:tr w:rsidR="007C7540" w:rsidRPr="00863862" w14:paraId="0DBC30EF" w14:textId="77777777" w:rsidTr="007C7540">
        <w:trPr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2916B4E" w14:textId="77777777" w:rsidR="007C7540" w:rsidRPr="00402B3F" w:rsidRDefault="007C7540" w:rsidP="00DD3824">
            <w:pPr>
              <w:jc w:val="center"/>
            </w:pPr>
            <w:r w:rsidRPr="00402B3F">
              <w:t>Iniciação</w:t>
            </w:r>
          </w:p>
        </w:tc>
        <w:tc>
          <w:tcPr>
            <w:tcW w:w="494" w:type="dxa"/>
            <w:vMerge w:val="restart"/>
            <w:tcBorders>
              <w:top w:val="single" w:sz="12" w:space="0" w:color="auto"/>
            </w:tcBorders>
            <w:vAlign w:val="center"/>
          </w:tcPr>
          <w:p w14:paraId="0FCE6AAD" w14:textId="77777777" w:rsidR="007C7540" w:rsidRPr="00402B3F" w:rsidRDefault="007C7540" w:rsidP="00DD3824">
            <w:pPr>
              <w:jc w:val="center"/>
            </w:pPr>
            <w:r w:rsidRPr="00402B3F">
              <w:t>S1</w:t>
            </w:r>
          </w:p>
        </w:tc>
        <w:tc>
          <w:tcPr>
            <w:tcW w:w="4613" w:type="dxa"/>
            <w:tcBorders>
              <w:top w:val="single" w:sz="12" w:space="0" w:color="auto"/>
            </w:tcBorders>
          </w:tcPr>
          <w:p w14:paraId="7CDF326E" w14:textId="77777777" w:rsidR="007C7540" w:rsidRPr="00402B3F" w:rsidRDefault="007C7540" w:rsidP="007C7540">
            <w:pPr>
              <w:pStyle w:val="ListParagraph"/>
              <w:numPr>
                <w:ilvl w:val="0"/>
                <w:numId w:val="20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Plano de Projeto.</w:t>
            </w:r>
          </w:p>
          <w:p w14:paraId="199EA006" w14:textId="5B036D6F"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 xml:space="preserve">Planejamento </w:t>
            </w:r>
            <w:r w:rsidR="00690602" w:rsidRPr="00402B3F">
              <w:rPr>
                <w:rFonts w:eastAsia="MS Mincho"/>
                <w:lang w:eastAsia="ja-JP"/>
              </w:rPr>
              <w:t>do primeiro</w:t>
            </w:r>
            <w:r w:rsidR="00690602">
              <w:rPr>
                <w:rFonts w:eastAsia="MS Mincho"/>
                <w:lang w:eastAsia="ja-JP"/>
              </w:rPr>
              <w:t xml:space="preserve"> Release</w:t>
            </w:r>
            <w:r w:rsidRPr="00402B3F">
              <w:rPr>
                <w:rFonts w:eastAsia="MS Mincho"/>
                <w:lang w:eastAsia="ja-JP"/>
              </w:rPr>
              <w:t>.</w:t>
            </w:r>
          </w:p>
        </w:tc>
        <w:tc>
          <w:tcPr>
            <w:tcW w:w="1372" w:type="dxa"/>
            <w:vMerge w:val="restart"/>
            <w:tcBorders>
              <w:top w:val="single" w:sz="12" w:space="0" w:color="auto"/>
            </w:tcBorders>
            <w:vAlign w:val="center"/>
          </w:tcPr>
          <w:p w14:paraId="756DB59B" w14:textId="060EBC09" w:rsidR="007C7540" w:rsidRPr="00402B3F" w:rsidRDefault="005E60BD" w:rsidP="00DD3824">
            <w:pPr>
              <w:jc w:val="center"/>
            </w:pPr>
            <w:r>
              <w:t>03/10</w:t>
            </w:r>
            <w:r w:rsidR="007C7540" w:rsidRPr="00402B3F">
              <w:t>/201</w:t>
            </w:r>
            <w:r>
              <w:t>6</w:t>
            </w:r>
          </w:p>
          <w:p w14:paraId="0CDCFAB1" w14:textId="4D5E9A0E" w:rsidR="007C7540" w:rsidRPr="00402B3F" w:rsidRDefault="005E60BD" w:rsidP="00DD3824">
            <w:pPr>
              <w:jc w:val="center"/>
            </w:pPr>
            <w:r>
              <w:t>31/10</w:t>
            </w:r>
            <w:r w:rsidR="007C7540" w:rsidRPr="00402B3F">
              <w:t>/201</w:t>
            </w:r>
            <w:r>
              <w:t>6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48A03B0" w14:textId="0192F5E2" w:rsidR="007C7540" w:rsidRPr="00402B3F" w:rsidRDefault="005E60BD" w:rsidP="005E60BD">
            <w:pPr>
              <w:jc w:val="center"/>
            </w:pPr>
            <w:r>
              <w:t>21</w:t>
            </w:r>
            <w:r w:rsidR="007C7540" w:rsidRPr="00402B3F">
              <w:t xml:space="preserve"> dias</w:t>
            </w:r>
          </w:p>
        </w:tc>
      </w:tr>
      <w:tr w:rsidR="007C7540" w:rsidRPr="00863862" w14:paraId="3CCA2269" w14:textId="77777777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</w:tcBorders>
            <w:vAlign w:val="center"/>
          </w:tcPr>
          <w:p w14:paraId="07AE0AEF" w14:textId="77777777" w:rsidR="007C7540" w:rsidRPr="00402B3F" w:rsidRDefault="007C7540" w:rsidP="00DD3824">
            <w:pPr>
              <w:jc w:val="center"/>
            </w:pPr>
            <w:r w:rsidRPr="00402B3F">
              <w:t>Elaboração</w:t>
            </w:r>
          </w:p>
        </w:tc>
        <w:tc>
          <w:tcPr>
            <w:tcW w:w="494" w:type="dxa"/>
            <w:vMerge/>
            <w:vAlign w:val="center"/>
          </w:tcPr>
          <w:p w14:paraId="3AE61897" w14:textId="77777777" w:rsidR="007C7540" w:rsidRPr="00402B3F" w:rsidRDefault="007C7540" w:rsidP="00DD3824">
            <w:pPr>
              <w:jc w:val="center"/>
            </w:pPr>
          </w:p>
        </w:tc>
        <w:tc>
          <w:tcPr>
            <w:tcW w:w="4613" w:type="dxa"/>
          </w:tcPr>
          <w:p w14:paraId="284A2150" w14:textId="77777777"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Backlog do Produto.</w:t>
            </w:r>
          </w:p>
          <w:p w14:paraId="3EECC657" w14:textId="77777777"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Visão do Produto.</w:t>
            </w:r>
          </w:p>
        </w:tc>
        <w:tc>
          <w:tcPr>
            <w:tcW w:w="1372" w:type="dxa"/>
            <w:vMerge/>
            <w:vAlign w:val="center"/>
          </w:tcPr>
          <w:p w14:paraId="1C81CE00" w14:textId="77777777" w:rsidR="007C7540" w:rsidRPr="00402B3F" w:rsidRDefault="007C7540" w:rsidP="00DD3824">
            <w:pPr>
              <w:jc w:val="center"/>
            </w:pPr>
          </w:p>
        </w:tc>
        <w:tc>
          <w:tcPr>
            <w:tcW w:w="1616" w:type="dxa"/>
            <w:vMerge/>
            <w:tcBorders>
              <w:right w:val="single" w:sz="12" w:space="0" w:color="auto"/>
            </w:tcBorders>
            <w:vAlign w:val="center"/>
          </w:tcPr>
          <w:p w14:paraId="3AC89A09" w14:textId="77777777" w:rsidR="007C7540" w:rsidRPr="00402B3F" w:rsidRDefault="007C7540" w:rsidP="00DD3824">
            <w:pPr>
              <w:jc w:val="center"/>
            </w:pPr>
          </w:p>
        </w:tc>
      </w:tr>
      <w:tr w:rsidR="007C7540" w:rsidRPr="006074DC" w14:paraId="22586292" w14:textId="77777777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</w:tcBorders>
            <w:vAlign w:val="center"/>
          </w:tcPr>
          <w:p w14:paraId="3196F980" w14:textId="77777777" w:rsidR="007C7540" w:rsidRPr="00402B3F" w:rsidRDefault="007C7540" w:rsidP="00DD3824">
            <w:pPr>
              <w:jc w:val="center"/>
            </w:pPr>
            <w:r w:rsidRPr="00402B3F">
              <w:t>Construção</w:t>
            </w:r>
          </w:p>
        </w:tc>
        <w:tc>
          <w:tcPr>
            <w:tcW w:w="494" w:type="dxa"/>
            <w:vMerge/>
            <w:vAlign w:val="center"/>
          </w:tcPr>
          <w:p w14:paraId="07EE77CC" w14:textId="77777777" w:rsidR="007C7540" w:rsidRPr="00402B3F" w:rsidRDefault="007C7540" w:rsidP="00DD3824">
            <w:pPr>
              <w:jc w:val="center"/>
            </w:pPr>
          </w:p>
        </w:tc>
        <w:tc>
          <w:tcPr>
            <w:tcW w:w="4613" w:type="dxa"/>
          </w:tcPr>
          <w:p w14:paraId="1FEEE7EB" w14:textId="77777777" w:rsidR="007C7540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Escolha de linguagem e ferramentas para desenvolvimento</w:t>
            </w:r>
            <w:r w:rsidR="00223F52">
              <w:rPr>
                <w:rFonts w:eastAsia="MS Mincho"/>
                <w:lang w:eastAsia="ja-JP"/>
              </w:rPr>
              <w:t>.</w:t>
            </w:r>
          </w:p>
          <w:p w14:paraId="05120A47" w14:textId="77777777" w:rsidR="00223F52" w:rsidRDefault="00223F52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Implementação das histórias #1, #2, #3, #4, #5, #7.</w:t>
            </w:r>
          </w:p>
          <w:p w14:paraId="2D2710CF" w14:textId="77777777" w:rsidR="00223F52" w:rsidRDefault="00223F52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Elaboração dos casos de teste</w:t>
            </w:r>
          </w:p>
          <w:p w14:paraId="797EB3ED" w14:textId="77777777" w:rsidR="00223F52" w:rsidRDefault="00223F52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Execução dos testes</w:t>
            </w:r>
          </w:p>
          <w:p w14:paraId="62768DD8" w14:textId="2B36371F" w:rsidR="00223F52" w:rsidRPr="00402B3F" w:rsidRDefault="00223F52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Revisão dos testes</w:t>
            </w:r>
          </w:p>
        </w:tc>
        <w:tc>
          <w:tcPr>
            <w:tcW w:w="1372" w:type="dxa"/>
            <w:vMerge/>
            <w:vAlign w:val="center"/>
          </w:tcPr>
          <w:p w14:paraId="792C9545" w14:textId="77777777" w:rsidR="007C7540" w:rsidRPr="00402B3F" w:rsidRDefault="007C7540" w:rsidP="00DD3824">
            <w:pPr>
              <w:jc w:val="center"/>
            </w:pPr>
          </w:p>
        </w:tc>
        <w:tc>
          <w:tcPr>
            <w:tcW w:w="1616" w:type="dxa"/>
            <w:vMerge/>
            <w:tcBorders>
              <w:right w:val="single" w:sz="12" w:space="0" w:color="auto"/>
            </w:tcBorders>
            <w:vAlign w:val="center"/>
          </w:tcPr>
          <w:p w14:paraId="3E67774C" w14:textId="77777777" w:rsidR="007C7540" w:rsidRPr="00402B3F" w:rsidRDefault="007C7540" w:rsidP="00DD3824">
            <w:pPr>
              <w:jc w:val="center"/>
            </w:pPr>
          </w:p>
        </w:tc>
      </w:tr>
      <w:tr w:rsidR="007C7540" w:rsidRPr="006074DC" w14:paraId="3C680E60" w14:textId="77777777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3CA4B37" w14:textId="0CC98888" w:rsidR="007C7540" w:rsidRPr="00402B3F" w:rsidRDefault="007C7540" w:rsidP="00DD3824">
            <w:pPr>
              <w:jc w:val="center"/>
            </w:pPr>
            <w:r w:rsidRPr="00402B3F">
              <w:t>Transição</w:t>
            </w:r>
          </w:p>
        </w:tc>
        <w:tc>
          <w:tcPr>
            <w:tcW w:w="494" w:type="dxa"/>
            <w:vMerge/>
            <w:tcBorders>
              <w:bottom w:val="single" w:sz="12" w:space="0" w:color="auto"/>
            </w:tcBorders>
            <w:vAlign w:val="center"/>
          </w:tcPr>
          <w:p w14:paraId="72B43E17" w14:textId="77777777" w:rsidR="007C7540" w:rsidRPr="00402B3F" w:rsidRDefault="007C7540" w:rsidP="00DD3824">
            <w:pPr>
              <w:jc w:val="center"/>
            </w:pPr>
          </w:p>
        </w:tc>
        <w:tc>
          <w:tcPr>
            <w:tcW w:w="4613" w:type="dxa"/>
            <w:tcBorders>
              <w:bottom w:val="single" w:sz="12" w:space="0" w:color="auto"/>
            </w:tcBorders>
          </w:tcPr>
          <w:p w14:paraId="07BEF2A4" w14:textId="6C5BFC67" w:rsidR="00223F52" w:rsidRPr="00223F52" w:rsidRDefault="007C7540" w:rsidP="00223F52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Apresentação e validação do Backlog e Visão do Produto.</w:t>
            </w:r>
          </w:p>
        </w:tc>
        <w:tc>
          <w:tcPr>
            <w:tcW w:w="1372" w:type="dxa"/>
            <w:vMerge/>
            <w:tcBorders>
              <w:bottom w:val="single" w:sz="12" w:space="0" w:color="auto"/>
            </w:tcBorders>
            <w:vAlign w:val="center"/>
          </w:tcPr>
          <w:p w14:paraId="436F41D7" w14:textId="77777777" w:rsidR="007C7540" w:rsidRPr="00402B3F" w:rsidRDefault="007C7540" w:rsidP="00DD3824">
            <w:pPr>
              <w:jc w:val="center"/>
            </w:pPr>
          </w:p>
        </w:tc>
        <w:tc>
          <w:tcPr>
            <w:tcW w:w="161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E3D9ACB" w14:textId="77777777" w:rsidR="007C7540" w:rsidRPr="00402B3F" w:rsidRDefault="007C7540" w:rsidP="00DD3824">
            <w:pPr>
              <w:jc w:val="center"/>
            </w:pPr>
          </w:p>
        </w:tc>
      </w:tr>
    </w:tbl>
    <w:p w14:paraId="7EFC4E4A" w14:textId="77777777" w:rsidR="007C7540" w:rsidRDefault="007C7540"/>
    <w:p w14:paraId="30546FC9" w14:textId="77777777" w:rsidR="007C7540" w:rsidRDefault="007C7540"/>
    <w:p w14:paraId="32513216" w14:textId="77777777" w:rsidR="007C7540" w:rsidRPr="001D2896" w:rsidRDefault="007C7540"/>
    <w:p w14:paraId="6FFB3514" w14:textId="77777777" w:rsidR="00B42205" w:rsidRDefault="00C86D95" w:rsidP="00B42205">
      <w:pPr>
        <w:pStyle w:val="Heading1"/>
      </w:pPr>
      <w:r>
        <w:lastRenderedPageBreak/>
        <w:t>Desenvolvimento</w:t>
      </w:r>
      <w:r w:rsidR="00EF3256">
        <w:t>/ implementação</w:t>
      </w:r>
    </w:p>
    <w:p w14:paraId="13303E39" w14:textId="4ECC59DD" w:rsidR="00C86D95" w:rsidRPr="00C86D95" w:rsidRDefault="009509D9" w:rsidP="009509D9">
      <w:pPr>
        <w:ind w:firstLine="360"/>
        <w:jc w:val="both"/>
      </w:pPr>
      <w:r>
        <w:t>O desenvolvimento seguiu o padrão MVC, utilizando a linguagem PHP, com o framework Colossus, desenvolvido para auxiliar no processo de persistência dos dados, como INSERT, UPDATE, SELECT e DELETE.</w:t>
      </w:r>
    </w:p>
    <w:p w14:paraId="3CCFD139" w14:textId="77777777" w:rsidR="00B42205" w:rsidRPr="001D2896" w:rsidRDefault="00EE135B" w:rsidP="00B42205">
      <w:pPr>
        <w:pStyle w:val="Heading1"/>
      </w:pPr>
      <w:r>
        <w:t>Lições Aprendidas</w:t>
      </w:r>
    </w:p>
    <w:p w14:paraId="0B9A3A3F" w14:textId="0249A295" w:rsidR="00B42205" w:rsidRPr="001D2896" w:rsidRDefault="003059E3" w:rsidP="003059E3">
      <w:pPr>
        <w:ind w:left="360"/>
      </w:pPr>
      <w:r>
        <w:t>Trabalho em equipe, utilização da melhor forma do Diagrama de Classe, divisão de atividades, padrões de projeto.</w:t>
      </w:r>
      <w:bookmarkStart w:id="5" w:name="_GoBack"/>
      <w:bookmarkEnd w:id="5"/>
    </w:p>
    <w:sectPr w:rsidR="00B42205" w:rsidRPr="001D2896">
      <w:head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1C4BC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28BA2" w14:textId="77777777" w:rsidR="00614BF1" w:rsidRDefault="00614BF1">
      <w:r>
        <w:separator/>
      </w:r>
    </w:p>
  </w:endnote>
  <w:endnote w:type="continuationSeparator" w:id="0">
    <w:p w14:paraId="466A489C" w14:textId="77777777" w:rsidR="00614BF1" w:rsidRDefault="00614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E3E71A" w14:textId="77777777" w:rsidR="00614BF1" w:rsidRDefault="00614BF1">
      <w:r>
        <w:separator/>
      </w:r>
    </w:p>
  </w:footnote>
  <w:footnote w:type="continuationSeparator" w:id="0">
    <w:p w14:paraId="599B5FDE" w14:textId="77777777" w:rsidR="00614BF1" w:rsidRDefault="00614B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96F1" w14:textId="40EA53BE" w:rsidR="00614F34" w:rsidRDefault="0049540C" w:rsidP="00614F34">
    <w:pPr>
      <w:pStyle w:val="Header"/>
      <w:tabs>
        <w:tab w:val="clear" w:pos="8640"/>
        <w:tab w:val="right" w:pos="9356"/>
      </w:tabs>
    </w:pPr>
    <w:r>
      <w:t>OCF Cargas</w:t>
    </w:r>
    <w:r w:rsidR="00614F34">
      <w:tab/>
    </w:r>
    <w:r w:rsidR="00614F34">
      <w:tab/>
    </w:r>
    <w:sdt>
      <w:sdtPr>
        <w:id w:val="1477648756"/>
        <w:docPartObj>
          <w:docPartGallery w:val="Page Numbers (Top of Page)"/>
          <w:docPartUnique/>
        </w:docPartObj>
      </w:sdtPr>
      <w:sdtEndPr/>
      <w:sdtContent>
        <w:r w:rsidR="00614F34">
          <w:t xml:space="preserve">Página </w:t>
        </w:r>
        <w:r w:rsidR="00614F34">
          <w:rPr>
            <w:b/>
            <w:bCs/>
            <w:sz w:val="24"/>
            <w:szCs w:val="24"/>
          </w:rPr>
          <w:fldChar w:fldCharType="begin"/>
        </w:r>
        <w:r w:rsidR="00614F34">
          <w:rPr>
            <w:b/>
            <w:bCs/>
          </w:rPr>
          <w:instrText>PAGE</w:instrText>
        </w:r>
        <w:r w:rsidR="00614F34">
          <w:rPr>
            <w:b/>
            <w:bCs/>
            <w:sz w:val="24"/>
            <w:szCs w:val="24"/>
          </w:rPr>
          <w:fldChar w:fldCharType="separate"/>
        </w:r>
        <w:r w:rsidR="003059E3">
          <w:rPr>
            <w:b/>
            <w:bCs/>
            <w:noProof/>
          </w:rPr>
          <w:t>1</w:t>
        </w:r>
        <w:r w:rsidR="00614F34">
          <w:rPr>
            <w:b/>
            <w:bCs/>
            <w:sz w:val="24"/>
            <w:szCs w:val="24"/>
          </w:rPr>
          <w:fldChar w:fldCharType="end"/>
        </w:r>
        <w:r w:rsidR="00614F34">
          <w:t xml:space="preserve"> de </w:t>
        </w:r>
        <w:r w:rsidR="00614F34">
          <w:rPr>
            <w:b/>
            <w:bCs/>
            <w:sz w:val="24"/>
            <w:szCs w:val="24"/>
          </w:rPr>
          <w:fldChar w:fldCharType="begin"/>
        </w:r>
        <w:r w:rsidR="00614F34">
          <w:rPr>
            <w:b/>
            <w:bCs/>
          </w:rPr>
          <w:instrText>NUMPAGES</w:instrText>
        </w:r>
        <w:r w:rsidR="00614F34">
          <w:rPr>
            <w:b/>
            <w:bCs/>
            <w:sz w:val="24"/>
            <w:szCs w:val="24"/>
          </w:rPr>
          <w:fldChar w:fldCharType="separate"/>
        </w:r>
        <w:r w:rsidR="003059E3">
          <w:rPr>
            <w:b/>
            <w:bCs/>
            <w:noProof/>
          </w:rPr>
          <w:t>2</w:t>
        </w:r>
        <w:r w:rsidR="00614F34">
          <w:rPr>
            <w:b/>
            <w:bCs/>
            <w:sz w:val="24"/>
            <w:szCs w:val="24"/>
          </w:rPr>
          <w:fldChar w:fldCharType="end"/>
        </w:r>
      </w:sdtContent>
    </w:sdt>
  </w:p>
  <w:p w14:paraId="3BB7849A" w14:textId="77777777" w:rsidR="00167C3E" w:rsidRDefault="00FF441A">
    <w:pPr>
      <w:pStyle w:val="Header"/>
    </w:pPr>
    <w:r>
      <w:t>Documento de Plano de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D620A5D"/>
    <w:multiLevelType w:val="hybridMultilevel"/>
    <w:tmpl w:val="F8A463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D4AA9"/>
    <w:multiLevelType w:val="hybridMultilevel"/>
    <w:tmpl w:val="E8BAC9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70A519D"/>
    <w:multiLevelType w:val="hybridMultilevel"/>
    <w:tmpl w:val="758627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11DE9"/>
    <w:multiLevelType w:val="multilevel"/>
    <w:tmpl w:val="C0D891C6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2A3A345A"/>
    <w:multiLevelType w:val="hybridMultilevel"/>
    <w:tmpl w:val="3E9099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5F0673"/>
    <w:multiLevelType w:val="hybridMultilevel"/>
    <w:tmpl w:val="306A97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1347DB"/>
    <w:multiLevelType w:val="hybridMultilevel"/>
    <w:tmpl w:val="D94AAA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37E62"/>
    <w:multiLevelType w:val="hybridMultilevel"/>
    <w:tmpl w:val="9E3C11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B94887"/>
    <w:multiLevelType w:val="hybridMultilevel"/>
    <w:tmpl w:val="1F0C89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8A4658"/>
    <w:multiLevelType w:val="hybridMultilevel"/>
    <w:tmpl w:val="A3FEB6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C03B5B"/>
    <w:multiLevelType w:val="hybridMultilevel"/>
    <w:tmpl w:val="C2EEB6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F214E"/>
    <w:multiLevelType w:val="multilevel"/>
    <w:tmpl w:val="CC0C81D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A7B327F"/>
    <w:multiLevelType w:val="hybridMultilevel"/>
    <w:tmpl w:val="335E1E8E"/>
    <w:lvl w:ilvl="0" w:tplc="AEFC7EC0">
      <w:start w:val="1"/>
      <w:numFmt w:val="decimal"/>
      <w:pStyle w:val="Heading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7"/>
  </w:num>
  <w:num w:numId="5">
    <w:abstractNumId w:val="5"/>
  </w:num>
  <w:num w:numId="6">
    <w:abstractNumId w:val="2"/>
  </w:num>
  <w:num w:numId="7">
    <w:abstractNumId w:val="21"/>
  </w:num>
  <w:num w:numId="8">
    <w:abstractNumId w:val="18"/>
  </w:num>
  <w:num w:numId="9">
    <w:abstractNumId w:val="20"/>
  </w:num>
  <w:num w:numId="10">
    <w:abstractNumId w:val="1"/>
  </w:num>
  <w:num w:numId="11">
    <w:abstractNumId w:val="19"/>
  </w:num>
  <w:num w:numId="12">
    <w:abstractNumId w:val="17"/>
  </w:num>
  <w:num w:numId="13">
    <w:abstractNumId w:val="3"/>
  </w:num>
  <w:num w:numId="14">
    <w:abstractNumId w:val="6"/>
  </w:num>
  <w:num w:numId="15">
    <w:abstractNumId w:val="15"/>
  </w:num>
  <w:num w:numId="16">
    <w:abstractNumId w:val="4"/>
  </w:num>
  <w:num w:numId="17">
    <w:abstractNumId w:val="12"/>
  </w:num>
  <w:num w:numId="18">
    <w:abstractNumId w:val="9"/>
  </w:num>
  <w:num w:numId="19">
    <w:abstractNumId w:val="13"/>
  </w:num>
  <w:num w:numId="20">
    <w:abstractNumId w:val="11"/>
  </w:num>
  <w:num w:numId="21">
    <w:abstractNumId w:val="16"/>
  </w:num>
  <w:num w:numId="22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ata">
    <w15:presenceInfo w15:providerId="None" w15:userId="Ren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E4"/>
    <w:rsid w:val="00007E0E"/>
    <w:rsid w:val="000865DF"/>
    <w:rsid w:val="00096DA3"/>
    <w:rsid w:val="000F2BE4"/>
    <w:rsid w:val="00106DCF"/>
    <w:rsid w:val="001239D0"/>
    <w:rsid w:val="00167C3E"/>
    <w:rsid w:val="001C4707"/>
    <w:rsid w:val="001D2896"/>
    <w:rsid w:val="001E0105"/>
    <w:rsid w:val="001E25E6"/>
    <w:rsid w:val="00205BC7"/>
    <w:rsid w:val="00223C3E"/>
    <w:rsid w:val="00223F52"/>
    <w:rsid w:val="00224518"/>
    <w:rsid w:val="00263599"/>
    <w:rsid w:val="00265E4C"/>
    <w:rsid w:val="00274869"/>
    <w:rsid w:val="0028752B"/>
    <w:rsid w:val="002B095A"/>
    <w:rsid w:val="003059E3"/>
    <w:rsid w:val="00310D8F"/>
    <w:rsid w:val="00351C58"/>
    <w:rsid w:val="00352566"/>
    <w:rsid w:val="00377278"/>
    <w:rsid w:val="003A0B6A"/>
    <w:rsid w:val="003A4DA8"/>
    <w:rsid w:val="004217B3"/>
    <w:rsid w:val="00450935"/>
    <w:rsid w:val="00466E89"/>
    <w:rsid w:val="00480863"/>
    <w:rsid w:val="00486589"/>
    <w:rsid w:val="0049540C"/>
    <w:rsid w:val="004B5FB0"/>
    <w:rsid w:val="004E43EA"/>
    <w:rsid w:val="00562A49"/>
    <w:rsid w:val="00572F20"/>
    <w:rsid w:val="005C3FF0"/>
    <w:rsid w:val="005E60BD"/>
    <w:rsid w:val="0061235C"/>
    <w:rsid w:val="00614BF1"/>
    <w:rsid w:val="00614F34"/>
    <w:rsid w:val="00617192"/>
    <w:rsid w:val="00656AB2"/>
    <w:rsid w:val="00690602"/>
    <w:rsid w:val="006D2785"/>
    <w:rsid w:val="006E16C2"/>
    <w:rsid w:val="006E6EFA"/>
    <w:rsid w:val="0070640C"/>
    <w:rsid w:val="00713B62"/>
    <w:rsid w:val="00724D1C"/>
    <w:rsid w:val="00730E8A"/>
    <w:rsid w:val="007459E1"/>
    <w:rsid w:val="007B1A32"/>
    <w:rsid w:val="007C7540"/>
    <w:rsid w:val="007E6D18"/>
    <w:rsid w:val="00821F36"/>
    <w:rsid w:val="008273B6"/>
    <w:rsid w:val="0088498C"/>
    <w:rsid w:val="008D76CA"/>
    <w:rsid w:val="00910B95"/>
    <w:rsid w:val="00917BB3"/>
    <w:rsid w:val="009509D9"/>
    <w:rsid w:val="00952DA4"/>
    <w:rsid w:val="00974F01"/>
    <w:rsid w:val="00995672"/>
    <w:rsid w:val="009F1F07"/>
    <w:rsid w:val="009F329C"/>
    <w:rsid w:val="009F798F"/>
    <w:rsid w:val="00A10934"/>
    <w:rsid w:val="00A231CF"/>
    <w:rsid w:val="00A73CB7"/>
    <w:rsid w:val="00A975B1"/>
    <w:rsid w:val="00AA051B"/>
    <w:rsid w:val="00AA6CEB"/>
    <w:rsid w:val="00AB0CA4"/>
    <w:rsid w:val="00AE1812"/>
    <w:rsid w:val="00AE6F81"/>
    <w:rsid w:val="00AF0526"/>
    <w:rsid w:val="00B141D4"/>
    <w:rsid w:val="00B24D53"/>
    <w:rsid w:val="00B42205"/>
    <w:rsid w:val="00B967A7"/>
    <w:rsid w:val="00BB73BB"/>
    <w:rsid w:val="00BF4D9B"/>
    <w:rsid w:val="00C577F0"/>
    <w:rsid w:val="00C77039"/>
    <w:rsid w:val="00C86D95"/>
    <w:rsid w:val="00CB2730"/>
    <w:rsid w:val="00CD297F"/>
    <w:rsid w:val="00CD7F86"/>
    <w:rsid w:val="00CF3857"/>
    <w:rsid w:val="00D05E66"/>
    <w:rsid w:val="00D105E7"/>
    <w:rsid w:val="00D417E7"/>
    <w:rsid w:val="00DA69CE"/>
    <w:rsid w:val="00DD3A8F"/>
    <w:rsid w:val="00DE0ACE"/>
    <w:rsid w:val="00DF2961"/>
    <w:rsid w:val="00E10E75"/>
    <w:rsid w:val="00E12C58"/>
    <w:rsid w:val="00E26AB8"/>
    <w:rsid w:val="00E54ACD"/>
    <w:rsid w:val="00E65F3F"/>
    <w:rsid w:val="00EE135B"/>
    <w:rsid w:val="00EE2FB8"/>
    <w:rsid w:val="00EF0522"/>
    <w:rsid w:val="00EF3256"/>
    <w:rsid w:val="00F21543"/>
    <w:rsid w:val="00F23AA5"/>
    <w:rsid w:val="00F418C6"/>
    <w:rsid w:val="00F746AE"/>
    <w:rsid w:val="00F8457A"/>
    <w:rsid w:val="00F9152D"/>
    <w:rsid w:val="00FC0675"/>
    <w:rsid w:val="00FC3152"/>
    <w:rsid w:val="00FD366D"/>
    <w:rsid w:val="00FD3879"/>
    <w:rsid w:val="00FF441A"/>
    <w:rsid w:val="00F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53A4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  <w:style w:type="paragraph" w:styleId="ListParagraph">
    <w:name w:val="List Paragraph"/>
    <w:basedOn w:val="Normal"/>
    <w:uiPriority w:val="34"/>
    <w:qFormat/>
    <w:rsid w:val="005C3FF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14F34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  <w:style w:type="paragraph" w:styleId="ListParagraph">
    <w:name w:val="List Paragraph"/>
    <w:basedOn w:val="Normal"/>
    <w:uiPriority w:val="34"/>
    <w:qFormat/>
    <w:rsid w:val="005C3FF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14F3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184</TotalTime>
  <Pages>2</Pages>
  <Words>243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Felipe Marques</dc:creator>
  <cp:keywords/>
  <dc:description/>
  <cp:lastModifiedBy>Lucas Antonio</cp:lastModifiedBy>
  <cp:revision>70</cp:revision>
  <cp:lastPrinted>2013-09-20T23:47:00Z</cp:lastPrinted>
  <dcterms:created xsi:type="dcterms:W3CDTF">2013-09-20T23:08:00Z</dcterms:created>
  <dcterms:modified xsi:type="dcterms:W3CDTF">2016-10-31T14:29:00Z</dcterms:modified>
</cp:coreProperties>
</file>